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46E7F638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0B3C04762B8E2418994E5442BCC599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C6D42BF" w14:textId="23601582" w:rsidR="00B93310" w:rsidRPr="005152F2" w:rsidRDefault="000D15E0" w:rsidP="003856C9">
                <w:pPr>
                  <w:pStyle w:val="Heading1"/>
                </w:pPr>
                <w:r>
                  <w:t>Michael Kendrick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54866FF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6A64A8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291E829" wp14:editId="02841D3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812C39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362ADA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4823CC8" w14:textId="75801CC8" w:rsidR="00441EB9" w:rsidRDefault="000D15E0" w:rsidP="00441EB9">
                  <w:pPr>
                    <w:pStyle w:val="Heading3"/>
                  </w:pPr>
                  <w:r>
                    <w:t>swazunga@gmail.com</w:t>
                  </w:r>
                </w:p>
              </w:tc>
            </w:tr>
            <w:tr w:rsidR="00441EB9" w:rsidRPr="005152F2" w14:paraId="5C974F8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ABE5B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161F39E" wp14:editId="45CBBB0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DDEC4B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3E6BDE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3D1D50A" w14:textId="3F78A1B0" w:rsidR="00441EB9" w:rsidRDefault="000D15E0" w:rsidP="00441EB9">
                  <w:pPr>
                    <w:pStyle w:val="Heading3"/>
                  </w:pPr>
                  <w:r>
                    <w:t>404-797-7819</w:t>
                  </w:r>
                </w:p>
              </w:tc>
            </w:tr>
            <w:tr w:rsidR="00441EB9" w:rsidRPr="005152F2" w14:paraId="1B9651D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610BFAF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3D403F2" wp14:editId="67A8180E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3241718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93FED7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0CED14A" w14:textId="508B9836" w:rsidR="00441EB9" w:rsidRDefault="000D15E0" w:rsidP="00441EB9">
                  <w:pPr>
                    <w:pStyle w:val="Heading3"/>
                  </w:pPr>
                  <w:r w:rsidRPr="000D15E0">
                    <w:t>linkedin.com/in/michaellkendrick/</w:t>
                  </w:r>
                </w:p>
              </w:tc>
            </w:tr>
            <w:tr w:rsidR="00441EB9" w:rsidRPr="005152F2" w14:paraId="7F77F509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48578CC" w14:textId="77777777" w:rsidR="00441EB9" w:rsidRPr="00441EB9" w:rsidRDefault="00A227BE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D68614827D961346977B9E75B19968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02054CB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8004CB0" w14:textId="77777777" w:rsidR="002C77B9" w:rsidRDefault="00A227BE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FF746D17EFC0C4DBC5A16149A6F07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7E8ABD7F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6AFB351" wp14:editId="0D7F094A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8FFA56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B94AEDE" w14:textId="77777777" w:rsidR="005A7E57" w:rsidRDefault="00A227BE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F3A99AC2628EE94AB403321F3CB64B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43E78DA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05C1E89" w14:textId="77777777" w:rsidR="005A7E57" w:rsidRDefault="00A227BE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3BABE5360634940A3CCDC00BF2BBE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90C276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D940DB5" wp14:editId="13DED0F1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390F297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6B00E8519E7EF14384C880C1B57DCE3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2500BF5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2532C6E5" w14:textId="77777777" w:rsidR="00B93310" w:rsidRPr="005152F2" w:rsidRDefault="00B93310" w:rsidP="003856C9"/>
        </w:tc>
        <w:tc>
          <w:tcPr>
            <w:tcW w:w="723" w:type="dxa"/>
          </w:tcPr>
          <w:p w14:paraId="2804F6A4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63963D53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176B4F0" w14:textId="77777777" w:rsidR="008F6337" w:rsidRPr="005152F2" w:rsidRDefault="00A227BE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676F9ECA57CA94ABE5A18B2D91E20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2084058" w14:textId="77777777" w:rsidR="008F6337" w:rsidRPr="0043426C" w:rsidRDefault="00A227BE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A951EEF67C97494F93DACA3EDE58D3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31992BB0" w14:textId="77777777" w:rsidR="008F6337" w:rsidRPr="005152F2" w:rsidRDefault="00A227BE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50062D3773C7AF479A077082F93C7A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9C72A23A5D00144385C0C7E7D179EA1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C2DCFDC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836BB1C70A9BDB4EBCECA040895F663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48C0B5A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B4743782BADF5D47947D240374A16FB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B9C7321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2C2CEE71E4495448B8419BA393BE546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BF9A75B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41DF638C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5BB8F51" w14:textId="77777777" w:rsidR="008F6337" w:rsidRPr="005152F2" w:rsidRDefault="00A227BE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E7BD8B31A439E4AA73B0E33409894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F5B148F513D7F4439AC0C0F7B0A7D30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775DB0F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351014FC7438B142B98573D412A27A5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F61B6F9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42B55735" w14:textId="77777777" w:rsidR="008F6337" w:rsidRDefault="00A227BE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347F237EAEF6C2458930A1047DFDD3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7CF2532C" w14:textId="77777777" w:rsidTr="00B85871">
              <w:tc>
                <w:tcPr>
                  <w:tcW w:w="5191" w:type="dxa"/>
                </w:tcPr>
                <w:p w14:paraId="31FABCCA" w14:textId="77777777" w:rsidR="008F6337" w:rsidRPr="005152F2" w:rsidRDefault="00A227BE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D3E359D675734547856B76FEBDF3E1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211C31549736D0469D2FEBE3AD3A893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B295D6F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776DB5E4" w14:textId="77777777" w:rsidR="008F6337" w:rsidRPr="005152F2" w:rsidRDefault="008F6337" w:rsidP="003856C9"/>
        </w:tc>
      </w:tr>
    </w:tbl>
    <w:p w14:paraId="4BDDAF10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F373" w14:textId="77777777" w:rsidR="00A227BE" w:rsidRDefault="00A227BE" w:rsidP="003856C9">
      <w:pPr>
        <w:spacing w:after="0" w:line="240" w:lineRule="auto"/>
      </w:pPr>
      <w:r>
        <w:separator/>
      </w:r>
    </w:p>
  </w:endnote>
  <w:endnote w:type="continuationSeparator" w:id="0">
    <w:p w14:paraId="3AD200CC" w14:textId="77777777" w:rsidR="00A227BE" w:rsidRDefault="00A227B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50D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BEC694A" wp14:editId="77900C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2749993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F09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E93686F" wp14:editId="081A555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64F384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577B" w14:textId="77777777" w:rsidR="00A227BE" w:rsidRDefault="00A227BE" w:rsidP="003856C9">
      <w:pPr>
        <w:spacing w:after="0" w:line="240" w:lineRule="auto"/>
      </w:pPr>
      <w:r>
        <w:separator/>
      </w:r>
    </w:p>
  </w:footnote>
  <w:footnote w:type="continuationSeparator" w:id="0">
    <w:p w14:paraId="109AD07B" w14:textId="77777777" w:rsidR="00A227BE" w:rsidRDefault="00A227B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456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803E5A7" wp14:editId="388E08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4AD3B5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B79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C4DDB02" wp14:editId="01D7CB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61C48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0"/>
    <w:rsid w:val="00052BE1"/>
    <w:rsid w:val="0007412A"/>
    <w:rsid w:val="000D15E0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227BE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C451B"/>
  <w15:chartTrackingRefBased/>
  <w15:docId w15:val="{1678C395-F675-3F47-A3FF-35AAE0C0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kendric/Library/Containers/com.microsoft.Word/Data/Library/Application%20Support/Microsoft/Office/16.0/DTS/en-US%7bA39C23B4-09AB-3345-8B2D-10C11527A15E%7d/%7bA7320338-898F-E24C-AC90-1B54306E7ED3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C04762B8E2418994E5442BCC5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1E522-127D-DC4A-A021-EEB7E548E12F}"/>
      </w:docPartPr>
      <w:docPartBody>
        <w:p w:rsidR="00000000" w:rsidRDefault="007524EE">
          <w:pPr>
            <w:pStyle w:val="A0B3C04762B8E2418994E5442BCC599C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D68614827D961346977B9E75B199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822F-D552-4C40-A009-3D58AB0CBD12}"/>
      </w:docPartPr>
      <w:docPartBody>
        <w:p w:rsidR="00000000" w:rsidRDefault="007524EE">
          <w:pPr>
            <w:pStyle w:val="D68614827D961346977B9E75B199688C"/>
          </w:pPr>
          <w:r w:rsidRPr="005152F2">
            <w:t>Link to other online properties: Portfolio/Website/Blog</w:t>
          </w:r>
        </w:p>
      </w:docPartBody>
    </w:docPart>
    <w:docPart>
      <w:docPartPr>
        <w:name w:val="BFF746D17EFC0C4DBC5A16149A6F0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CE19-4105-284D-B5D5-0494457EE1AD}"/>
      </w:docPartPr>
      <w:docPartBody>
        <w:p w:rsidR="00000000" w:rsidRDefault="007524EE">
          <w:pPr>
            <w:pStyle w:val="BFF746D17EFC0C4DBC5A16149A6F074A"/>
          </w:pPr>
          <w:r>
            <w:t>Objective</w:t>
          </w:r>
        </w:p>
      </w:docPartBody>
    </w:docPart>
    <w:docPart>
      <w:docPartPr>
        <w:name w:val="F3A99AC2628EE94AB403321F3CB6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E3E8-A760-8540-B701-099904657757}"/>
      </w:docPartPr>
      <w:docPartBody>
        <w:p w:rsidR="00000000" w:rsidRDefault="007524EE">
          <w:pPr>
            <w:pStyle w:val="F3A99AC2628EE94AB403321F3CB64B9F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53BABE5360634940A3CCDC00BF2BB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6CB32-99C9-C34F-B09B-B6B4770B7B6A}"/>
      </w:docPartPr>
      <w:docPartBody>
        <w:p w:rsidR="00000000" w:rsidRDefault="007524EE">
          <w:pPr>
            <w:pStyle w:val="53BABE5360634940A3CCDC00BF2BBEFA"/>
          </w:pPr>
          <w:r>
            <w:t>Skills</w:t>
          </w:r>
        </w:p>
      </w:docPartBody>
    </w:docPart>
    <w:docPart>
      <w:docPartPr>
        <w:name w:val="6B00E8519E7EF14384C880C1B57DC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03A64-80CE-9141-8E45-7CF7C134A8EF}"/>
      </w:docPartPr>
      <w:docPartBody>
        <w:p w:rsidR="00000000" w:rsidRDefault="007524EE">
          <w:pPr>
            <w:pStyle w:val="6B00E8519E7EF14384C880C1B57DCE3B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A676F9ECA57CA94ABE5A18B2D91E2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6C9BE-440A-C248-8AD4-ABA4332285A4}"/>
      </w:docPartPr>
      <w:docPartBody>
        <w:p w:rsidR="00000000" w:rsidRDefault="007524EE">
          <w:pPr>
            <w:pStyle w:val="A676F9ECA57CA94ABE5A18B2D91E209F"/>
          </w:pPr>
          <w:r w:rsidRPr="005152F2">
            <w:t>Experience</w:t>
          </w:r>
        </w:p>
      </w:docPartBody>
    </w:docPart>
    <w:docPart>
      <w:docPartPr>
        <w:name w:val="A951EEF67C97494F93DACA3EDE58D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81D3-1BAC-C84E-B4F7-9D034BAA40B7}"/>
      </w:docPartPr>
      <w:docPartBody>
        <w:p w:rsidR="00000000" w:rsidRDefault="007524EE">
          <w:pPr>
            <w:pStyle w:val="A951EEF67C97494F93DACA3EDE58D310"/>
          </w:pPr>
          <w:r w:rsidRPr="0043426C">
            <w:t>Job Title/Company</w:t>
          </w:r>
        </w:p>
      </w:docPartBody>
    </w:docPart>
    <w:docPart>
      <w:docPartPr>
        <w:name w:val="50062D3773C7AF479A077082F93C7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6D7B7-0B85-CD48-B056-B18B6F5F1917}"/>
      </w:docPartPr>
      <w:docPartBody>
        <w:p w:rsidR="00000000" w:rsidRDefault="007524EE">
          <w:pPr>
            <w:pStyle w:val="50062D3773C7AF479A077082F93C7AEC"/>
          </w:pPr>
          <w:r>
            <w:t>Dates From – To</w:t>
          </w:r>
        </w:p>
      </w:docPartBody>
    </w:docPart>
    <w:docPart>
      <w:docPartPr>
        <w:name w:val="9C72A23A5D00144385C0C7E7D179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40D1C-7F2D-7D4E-8AF1-2B920AD20E85}"/>
      </w:docPartPr>
      <w:docPartBody>
        <w:p w:rsidR="00000000" w:rsidRDefault="007524EE">
          <w:pPr>
            <w:pStyle w:val="9C72A23A5D00144385C0C7E7D179EA19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836BB1C70A9BDB4EBCECA040895F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739E-FC24-314D-9645-36D830B22A1A}"/>
      </w:docPartPr>
      <w:docPartBody>
        <w:p w:rsidR="00000000" w:rsidRDefault="007524EE">
          <w:pPr>
            <w:pStyle w:val="836BB1C70A9BDB4EBCECA040895F663A"/>
          </w:pPr>
          <w:r w:rsidRPr="0043426C">
            <w:t>Job Title/Company</w:t>
          </w:r>
        </w:p>
      </w:docPartBody>
    </w:docPart>
    <w:docPart>
      <w:docPartPr>
        <w:name w:val="B4743782BADF5D47947D240374A16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8F11-E301-524A-9E61-53265D03FE58}"/>
      </w:docPartPr>
      <w:docPartBody>
        <w:p w:rsidR="00000000" w:rsidRDefault="007524EE">
          <w:pPr>
            <w:pStyle w:val="B4743782BADF5D47947D240374A16FB8"/>
          </w:pPr>
          <w:r>
            <w:t>Dates From – To</w:t>
          </w:r>
        </w:p>
      </w:docPartBody>
    </w:docPart>
    <w:docPart>
      <w:docPartPr>
        <w:name w:val="2C2CEE71E4495448B8419BA393BE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24D93-A68F-6647-AE79-3BE2CDAFD4A4}"/>
      </w:docPartPr>
      <w:docPartBody>
        <w:p w:rsidR="00000000" w:rsidRDefault="007524EE">
          <w:pPr>
            <w:pStyle w:val="2C2CEE71E4495448B8419BA393BE5469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CE7BD8B31A439E4AA73B0E334098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D18A-6E93-CF4C-AD45-88A99EB78969}"/>
      </w:docPartPr>
      <w:docPartBody>
        <w:p w:rsidR="00000000" w:rsidRDefault="007524EE">
          <w:pPr>
            <w:pStyle w:val="CE7BD8B31A439E4AA73B0E334098944E"/>
          </w:pPr>
          <w:r w:rsidRPr="005152F2">
            <w:t>Education</w:t>
          </w:r>
        </w:p>
      </w:docPartBody>
    </w:docPart>
    <w:docPart>
      <w:docPartPr>
        <w:name w:val="F5B148F513D7F4439AC0C0F7B0A7D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6F945-16EB-8641-9E88-23A45ADA545B}"/>
      </w:docPartPr>
      <w:docPartBody>
        <w:p w:rsidR="00000000" w:rsidRDefault="007524EE">
          <w:pPr>
            <w:pStyle w:val="F5B148F513D7F4439AC0C0F7B0A7D303"/>
          </w:pPr>
          <w:r w:rsidRPr="0043426C">
            <w:t>Degree / Date Earned</w:t>
          </w:r>
        </w:p>
      </w:docPartBody>
    </w:docPart>
    <w:docPart>
      <w:docPartPr>
        <w:name w:val="351014FC7438B142B98573D412A27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106A-C82B-0341-9997-B6C7F72570B5}"/>
      </w:docPartPr>
      <w:docPartBody>
        <w:p w:rsidR="00000000" w:rsidRDefault="007524EE">
          <w:pPr>
            <w:pStyle w:val="351014FC7438B142B98573D412A27A50"/>
          </w:pPr>
          <w:r w:rsidRPr="005152F2">
            <w:t>School</w:t>
          </w:r>
        </w:p>
      </w:docPartBody>
    </w:docPart>
    <w:docPart>
      <w:docPartPr>
        <w:name w:val="347F237EAEF6C2458930A1047DFDD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A0BE-349C-F84D-8833-32C2492C7B2C}"/>
      </w:docPartPr>
      <w:docPartBody>
        <w:p w:rsidR="00000000" w:rsidRDefault="007524EE">
          <w:pPr>
            <w:pStyle w:val="347F237EAEF6C2458930A1047DFDD31C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D3E359D675734547856B76FEBDF3E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6CA56-A920-6D4C-91A1-933EEBEA0C6D}"/>
      </w:docPartPr>
      <w:docPartBody>
        <w:p w:rsidR="00000000" w:rsidRDefault="007524EE">
          <w:pPr>
            <w:pStyle w:val="D3E359D675734547856B76FEBDF3E151"/>
          </w:pPr>
          <w:r w:rsidRPr="005152F2">
            <w:t>Volunteer Experience or Leadership</w:t>
          </w:r>
        </w:p>
      </w:docPartBody>
    </w:docPart>
    <w:docPart>
      <w:docPartPr>
        <w:name w:val="211C31549736D0469D2FEBE3AD3A8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AED6-F2EB-0245-B6E1-C29FD2C61BBD}"/>
      </w:docPartPr>
      <w:docPartBody>
        <w:p w:rsidR="00000000" w:rsidRDefault="007524EE">
          <w:pPr>
            <w:pStyle w:val="211C31549736D0469D2FEBE3AD3A8930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EE"/>
    <w:rsid w:val="0075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3C04762B8E2418994E5442BCC599C">
    <w:name w:val="A0B3C04762B8E2418994E5442BCC599C"/>
  </w:style>
  <w:style w:type="paragraph" w:customStyle="1" w:styleId="5C6BE8B2F442444992190A0397C7E8F1">
    <w:name w:val="5C6BE8B2F442444992190A0397C7E8F1"/>
  </w:style>
  <w:style w:type="paragraph" w:customStyle="1" w:styleId="F04CD83C79D6094DB0E750FAFE3DCE09">
    <w:name w:val="F04CD83C79D6094DB0E750FAFE3DCE09"/>
  </w:style>
  <w:style w:type="paragraph" w:customStyle="1" w:styleId="AF22F9FF3F2E02458D071DA645A1EEA8">
    <w:name w:val="AF22F9FF3F2E02458D071DA645A1EEA8"/>
  </w:style>
  <w:style w:type="paragraph" w:customStyle="1" w:styleId="D68614827D961346977B9E75B199688C">
    <w:name w:val="D68614827D961346977B9E75B199688C"/>
  </w:style>
  <w:style w:type="paragraph" w:customStyle="1" w:styleId="BFF746D17EFC0C4DBC5A16149A6F074A">
    <w:name w:val="BFF746D17EFC0C4DBC5A16149A6F074A"/>
  </w:style>
  <w:style w:type="paragraph" w:customStyle="1" w:styleId="F3A99AC2628EE94AB403321F3CB64B9F">
    <w:name w:val="F3A99AC2628EE94AB403321F3CB64B9F"/>
  </w:style>
  <w:style w:type="paragraph" w:customStyle="1" w:styleId="53BABE5360634940A3CCDC00BF2BBEFA">
    <w:name w:val="53BABE5360634940A3CCDC00BF2BBEFA"/>
  </w:style>
  <w:style w:type="paragraph" w:customStyle="1" w:styleId="6B00E8519E7EF14384C880C1B57DCE3B">
    <w:name w:val="6B00E8519E7EF14384C880C1B57DCE3B"/>
  </w:style>
  <w:style w:type="paragraph" w:customStyle="1" w:styleId="A676F9ECA57CA94ABE5A18B2D91E209F">
    <w:name w:val="A676F9ECA57CA94ABE5A18B2D91E209F"/>
  </w:style>
  <w:style w:type="paragraph" w:customStyle="1" w:styleId="A951EEF67C97494F93DACA3EDE58D310">
    <w:name w:val="A951EEF67C97494F93DACA3EDE58D310"/>
  </w:style>
  <w:style w:type="paragraph" w:customStyle="1" w:styleId="50062D3773C7AF479A077082F93C7AEC">
    <w:name w:val="50062D3773C7AF479A077082F93C7AEC"/>
  </w:style>
  <w:style w:type="paragraph" w:customStyle="1" w:styleId="9C72A23A5D00144385C0C7E7D179EA19">
    <w:name w:val="9C72A23A5D00144385C0C7E7D179EA19"/>
  </w:style>
  <w:style w:type="paragraph" w:customStyle="1" w:styleId="836BB1C70A9BDB4EBCECA040895F663A">
    <w:name w:val="836BB1C70A9BDB4EBCECA040895F663A"/>
  </w:style>
  <w:style w:type="paragraph" w:customStyle="1" w:styleId="B4743782BADF5D47947D240374A16FB8">
    <w:name w:val="B4743782BADF5D47947D240374A16FB8"/>
  </w:style>
  <w:style w:type="paragraph" w:customStyle="1" w:styleId="2C2CEE71E4495448B8419BA393BE5469">
    <w:name w:val="2C2CEE71E4495448B8419BA393BE5469"/>
  </w:style>
  <w:style w:type="paragraph" w:customStyle="1" w:styleId="CE7BD8B31A439E4AA73B0E334098944E">
    <w:name w:val="CE7BD8B31A439E4AA73B0E334098944E"/>
  </w:style>
  <w:style w:type="paragraph" w:customStyle="1" w:styleId="F5B148F513D7F4439AC0C0F7B0A7D303">
    <w:name w:val="F5B148F513D7F4439AC0C0F7B0A7D303"/>
  </w:style>
  <w:style w:type="paragraph" w:customStyle="1" w:styleId="351014FC7438B142B98573D412A27A50">
    <w:name w:val="351014FC7438B142B98573D412A27A50"/>
  </w:style>
  <w:style w:type="paragraph" w:customStyle="1" w:styleId="347F237EAEF6C2458930A1047DFDD31C">
    <w:name w:val="347F237EAEF6C2458930A1047DFDD31C"/>
  </w:style>
  <w:style w:type="paragraph" w:customStyle="1" w:styleId="D3E359D675734547856B76FEBDF3E151">
    <w:name w:val="D3E359D675734547856B76FEBDF3E151"/>
  </w:style>
  <w:style w:type="paragraph" w:customStyle="1" w:styleId="211C31549736D0469D2FEBE3AD3A8930">
    <w:name w:val="211C31549736D0469D2FEBE3AD3A8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Kendrick</dc:creator>
  <cp:keywords/>
  <dc:description/>
  <cp:lastModifiedBy>Michael Kendrick</cp:lastModifiedBy>
  <cp:revision>1</cp:revision>
  <dcterms:created xsi:type="dcterms:W3CDTF">2022-02-15T20:41:00Z</dcterms:created>
  <dcterms:modified xsi:type="dcterms:W3CDTF">2022-02-15T20:43:00Z</dcterms:modified>
</cp:coreProperties>
</file>